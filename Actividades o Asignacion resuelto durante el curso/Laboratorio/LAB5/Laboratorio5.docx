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62CCF" w14:textId="77777777" w:rsidR="0078127E" w:rsidRDefault="0078127E" w:rsidP="0078127E"/>
    <w:p w14:paraId="02F1D0B4" w14:textId="77777777" w:rsidR="0078127E" w:rsidRDefault="0078127E" w:rsidP="0078127E">
      <w:r w:rsidRPr="004F79FA">
        <w:drawing>
          <wp:inline distT="0" distB="0" distL="0" distR="0" wp14:anchorId="4DF82907" wp14:editId="444ADCB1">
            <wp:extent cx="5612130" cy="2896870"/>
            <wp:effectExtent l="0" t="0" r="7620" b="0"/>
            <wp:docPr id="12781238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3895" name="Imagen 1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3228" w14:textId="77777777" w:rsidR="0078127E" w:rsidRDefault="0078127E" w:rsidP="0078127E">
      <w:r>
        <w:br/>
      </w:r>
      <w:r w:rsidRPr="00C56562">
        <w:drawing>
          <wp:inline distT="0" distB="0" distL="0" distR="0" wp14:anchorId="07014267" wp14:editId="565D2390">
            <wp:extent cx="5612130" cy="2934970"/>
            <wp:effectExtent l="0" t="0" r="7620" b="0"/>
            <wp:docPr id="1325211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1180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D4D1" w14:textId="77777777" w:rsidR="0078127E" w:rsidRDefault="0078127E" w:rsidP="0078127E">
      <w:r w:rsidRPr="00C56562">
        <w:lastRenderedPageBreak/>
        <w:drawing>
          <wp:inline distT="0" distB="0" distL="0" distR="0" wp14:anchorId="4E2A235A" wp14:editId="419B1DF2">
            <wp:extent cx="5612130" cy="2949575"/>
            <wp:effectExtent l="0" t="0" r="7620" b="3175"/>
            <wp:docPr id="19136227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2278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2DD2" w14:textId="77777777" w:rsidR="0078127E" w:rsidRDefault="0078127E" w:rsidP="0078127E">
      <w:r w:rsidRPr="00C56562">
        <w:drawing>
          <wp:inline distT="0" distB="0" distL="0" distR="0" wp14:anchorId="76D8961E" wp14:editId="6E03E87E">
            <wp:extent cx="5612130" cy="2884805"/>
            <wp:effectExtent l="0" t="0" r="7620" b="0"/>
            <wp:docPr id="155349310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93104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56562">
        <w:lastRenderedPageBreak/>
        <w:drawing>
          <wp:inline distT="0" distB="0" distL="0" distR="0" wp14:anchorId="26FB23AF" wp14:editId="0B94B86F">
            <wp:extent cx="5612130" cy="2902585"/>
            <wp:effectExtent l="0" t="0" r="7620" b="0"/>
            <wp:docPr id="11163432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43247" name="Imagen 1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E7873D" w14:textId="77777777" w:rsidR="0078127E" w:rsidRDefault="0078127E" w:rsidP="0078127E">
      <w:r>
        <w:br w:type="page"/>
      </w:r>
    </w:p>
    <w:p w14:paraId="563C009B" w14:textId="77777777" w:rsidR="0078127E" w:rsidRDefault="0078127E" w:rsidP="0078127E">
      <w:r w:rsidRPr="00C56562">
        <w:lastRenderedPageBreak/>
        <w:drawing>
          <wp:inline distT="0" distB="0" distL="0" distR="0" wp14:anchorId="63743537" wp14:editId="7C2A7656">
            <wp:extent cx="5612130" cy="2887980"/>
            <wp:effectExtent l="0" t="0" r="7620" b="7620"/>
            <wp:docPr id="211126764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7647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56562">
        <w:drawing>
          <wp:inline distT="0" distB="0" distL="0" distR="0" wp14:anchorId="040ACF03" wp14:editId="2DB44CAE">
            <wp:extent cx="5612130" cy="2943860"/>
            <wp:effectExtent l="0" t="0" r="7620" b="8890"/>
            <wp:docPr id="109356233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62338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2528" w14:textId="77777777" w:rsidR="0078127E" w:rsidRDefault="0078127E" w:rsidP="0078127E"/>
    <w:p w14:paraId="55CE4A1E" w14:textId="77777777" w:rsidR="0078127E" w:rsidRDefault="0078127E" w:rsidP="0078127E">
      <w:r w:rsidRPr="00C56562">
        <w:lastRenderedPageBreak/>
        <w:drawing>
          <wp:inline distT="0" distB="0" distL="0" distR="0" wp14:anchorId="78EE7797" wp14:editId="6F6EC786">
            <wp:extent cx="5612130" cy="2887980"/>
            <wp:effectExtent l="0" t="0" r="7620" b="7620"/>
            <wp:docPr id="211787599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5996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562">
        <w:drawing>
          <wp:inline distT="0" distB="0" distL="0" distR="0" wp14:anchorId="07E960A3" wp14:editId="1F2CF18F">
            <wp:extent cx="5612130" cy="2887980"/>
            <wp:effectExtent l="0" t="0" r="7620" b="7620"/>
            <wp:docPr id="121376946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69467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51E3" w14:textId="77777777" w:rsidR="0078127E" w:rsidRDefault="0078127E" w:rsidP="0078127E">
      <w:r>
        <w:br/>
      </w:r>
      <w:r>
        <w:br/>
      </w:r>
      <w:r w:rsidRPr="00C56562">
        <w:lastRenderedPageBreak/>
        <w:drawing>
          <wp:inline distT="0" distB="0" distL="0" distR="0" wp14:anchorId="1A3BB219" wp14:editId="7F2C36EE">
            <wp:extent cx="5612130" cy="2920365"/>
            <wp:effectExtent l="0" t="0" r="7620" b="0"/>
            <wp:docPr id="6242725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72508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60A8E">
        <w:drawing>
          <wp:inline distT="0" distB="0" distL="0" distR="0" wp14:anchorId="5E443E19" wp14:editId="7B0F25D0">
            <wp:extent cx="5612130" cy="2911475"/>
            <wp:effectExtent l="0" t="0" r="7620" b="3175"/>
            <wp:docPr id="158432109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1090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6E5E" w14:textId="77777777" w:rsidR="0078127E" w:rsidRDefault="0078127E" w:rsidP="0078127E">
      <w:r>
        <w:br w:type="page"/>
      </w:r>
    </w:p>
    <w:p w14:paraId="3ACF047C" w14:textId="77777777" w:rsidR="0078127E" w:rsidRDefault="0078127E" w:rsidP="0078127E">
      <w:r w:rsidRPr="00560A8E">
        <w:lastRenderedPageBreak/>
        <w:drawing>
          <wp:inline distT="0" distB="0" distL="0" distR="0" wp14:anchorId="0F2A8983" wp14:editId="6DEA1E42">
            <wp:extent cx="5612130" cy="2884805"/>
            <wp:effectExtent l="0" t="0" r="7620" b="0"/>
            <wp:docPr id="18408408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40819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EBD7F3" w14:textId="77777777" w:rsidR="0078127E" w:rsidRDefault="0078127E" w:rsidP="0078127E">
      <w:r w:rsidRPr="00560A8E">
        <w:drawing>
          <wp:inline distT="0" distB="0" distL="0" distR="0" wp14:anchorId="4997C89B" wp14:editId="5EF7BB3F">
            <wp:extent cx="5612130" cy="2905760"/>
            <wp:effectExtent l="0" t="0" r="7620" b="8890"/>
            <wp:docPr id="3336642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64224" name="Imagen 1" descr="Imagen que contiene 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CC84305" w14:textId="77777777" w:rsidR="0078127E" w:rsidRDefault="0078127E" w:rsidP="0078127E">
      <w:r w:rsidRPr="00560A8E">
        <w:lastRenderedPageBreak/>
        <w:drawing>
          <wp:inline distT="0" distB="0" distL="0" distR="0" wp14:anchorId="60D75107" wp14:editId="3F4C5E06">
            <wp:extent cx="5612130" cy="2896870"/>
            <wp:effectExtent l="0" t="0" r="7620" b="0"/>
            <wp:docPr id="12353095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0953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60A8E">
        <w:drawing>
          <wp:inline distT="0" distB="0" distL="0" distR="0" wp14:anchorId="6FBFD5E8" wp14:editId="2D7E1B4B">
            <wp:extent cx="5612130" cy="2917190"/>
            <wp:effectExtent l="0" t="0" r="7620" b="0"/>
            <wp:docPr id="158572509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25095" name="Imagen 1" descr="Interfaz de usuario gráfica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9BFE411" w14:textId="77777777" w:rsidR="0078127E" w:rsidRDefault="0078127E" w:rsidP="0078127E">
      <w:r>
        <w:br w:type="page"/>
      </w:r>
    </w:p>
    <w:p w14:paraId="619D446E" w14:textId="77777777" w:rsidR="0078127E" w:rsidRDefault="0078127E" w:rsidP="0078127E">
      <w:r w:rsidRPr="00560A8E">
        <w:lastRenderedPageBreak/>
        <w:drawing>
          <wp:inline distT="0" distB="0" distL="0" distR="0" wp14:anchorId="59E9E961" wp14:editId="7DAB25F8">
            <wp:extent cx="5612130" cy="2932430"/>
            <wp:effectExtent l="0" t="0" r="7620" b="1270"/>
            <wp:docPr id="1772564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441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9570B25" w14:textId="77777777" w:rsidR="0078127E" w:rsidRDefault="0078127E" w:rsidP="0078127E">
      <w:r w:rsidRPr="00560A8E">
        <w:drawing>
          <wp:inline distT="0" distB="0" distL="0" distR="0" wp14:anchorId="29DCA557" wp14:editId="10BFB308">
            <wp:extent cx="5612130" cy="2914650"/>
            <wp:effectExtent l="0" t="0" r="7620" b="0"/>
            <wp:docPr id="109585480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4805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8CD1" w14:textId="77777777" w:rsidR="0078127E" w:rsidRDefault="0078127E" w:rsidP="0078127E">
      <w:r>
        <w:br w:type="page"/>
      </w:r>
    </w:p>
    <w:p w14:paraId="5F4E09DC" w14:textId="77777777" w:rsidR="0078127E" w:rsidRDefault="0078127E" w:rsidP="0078127E">
      <w:r w:rsidRPr="00560A8E">
        <w:lastRenderedPageBreak/>
        <w:drawing>
          <wp:inline distT="0" distB="0" distL="0" distR="0" wp14:anchorId="2543E4C4" wp14:editId="38AC0926">
            <wp:extent cx="5612130" cy="2899410"/>
            <wp:effectExtent l="0" t="0" r="7620" b="0"/>
            <wp:docPr id="1469449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907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60A8E">
        <w:drawing>
          <wp:inline distT="0" distB="0" distL="0" distR="0" wp14:anchorId="3AE7B765" wp14:editId="66736732">
            <wp:extent cx="5612130" cy="2911475"/>
            <wp:effectExtent l="0" t="0" r="7620" b="3175"/>
            <wp:docPr id="13195594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59456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3841" w14:textId="77777777" w:rsidR="0078127E" w:rsidRDefault="0078127E" w:rsidP="0078127E">
      <w:r>
        <w:br w:type="page"/>
      </w:r>
      <w:r w:rsidRPr="00EF4A00">
        <w:lastRenderedPageBreak/>
        <w:drawing>
          <wp:inline distT="0" distB="0" distL="0" distR="0" wp14:anchorId="744ACA45" wp14:editId="743EA27D">
            <wp:extent cx="5612130" cy="2876550"/>
            <wp:effectExtent l="0" t="0" r="7620" b="0"/>
            <wp:docPr id="180362806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8062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F4A00">
        <w:drawing>
          <wp:inline distT="0" distB="0" distL="0" distR="0" wp14:anchorId="21EC8521" wp14:editId="09BC163D">
            <wp:extent cx="5612130" cy="2887980"/>
            <wp:effectExtent l="0" t="0" r="7620" b="7620"/>
            <wp:docPr id="127876778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67782" name="Imagen 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EEB3" w14:textId="77777777" w:rsidR="0078127E" w:rsidRDefault="0078127E" w:rsidP="0078127E">
      <w:r>
        <w:br w:type="page"/>
      </w:r>
    </w:p>
    <w:p w14:paraId="1BA9481C" w14:textId="77777777" w:rsidR="0078127E" w:rsidRDefault="0078127E" w:rsidP="0078127E">
      <w:r w:rsidRPr="00EF4A00">
        <w:lastRenderedPageBreak/>
        <w:drawing>
          <wp:inline distT="0" distB="0" distL="0" distR="0" wp14:anchorId="0FADCE12" wp14:editId="19C74CF4">
            <wp:extent cx="5612130" cy="2919095"/>
            <wp:effectExtent l="0" t="0" r="7620" b="0"/>
            <wp:docPr id="19296120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12080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100C" w14:textId="77777777" w:rsidR="0078127E" w:rsidRDefault="0078127E" w:rsidP="0078127E"/>
    <w:p w14:paraId="5CB466D6" w14:textId="77777777" w:rsidR="0078127E" w:rsidRDefault="0078127E" w:rsidP="0078127E">
      <w:r w:rsidRPr="00EF4A00">
        <w:drawing>
          <wp:inline distT="0" distB="0" distL="0" distR="0" wp14:anchorId="0DDFD9E7" wp14:editId="5FB71B4D">
            <wp:extent cx="5612130" cy="2896870"/>
            <wp:effectExtent l="0" t="0" r="7620" b="0"/>
            <wp:docPr id="14708486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8640" name="Imagen 1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EB7" w14:textId="77777777" w:rsidR="0078127E" w:rsidRDefault="0078127E" w:rsidP="0078127E">
      <w:r>
        <w:br w:type="page"/>
      </w:r>
    </w:p>
    <w:p w14:paraId="3B733655" w14:textId="77777777" w:rsidR="0078127E" w:rsidRDefault="0078127E" w:rsidP="0078127E">
      <w:r w:rsidRPr="004F79FA">
        <w:lastRenderedPageBreak/>
        <w:drawing>
          <wp:inline distT="0" distB="0" distL="0" distR="0" wp14:anchorId="0E9F5582" wp14:editId="11A00B5C">
            <wp:extent cx="5612130" cy="2929255"/>
            <wp:effectExtent l="0" t="0" r="7620" b="4445"/>
            <wp:docPr id="708024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2426" name="Imagen 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1D5A" w14:textId="77777777" w:rsidR="00BA68EC" w:rsidRDefault="00BA68EC">
      <w:r>
        <w:br w:type="page"/>
      </w:r>
    </w:p>
    <w:p w14:paraId="0C3DE4DC" w14:textId="77777777" w:rsidR="00F02097" w:rsidRPr="008320D2" w:rsidRDefault="00F02097" w:rsidP="008320D2"/>
    <w:sectPr w:rsidR="00F02097" w:rsidRPr="008320D2" w:rsidSect="00BA68EC">
      <w:footerReference w:type="default" r:id="rId30"/>
      <w:headerReference w:type="first" r:id="rId31"/>
      <w:footerReference w:type="first" r:id="rId3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E6552" w14:textId="77777777" w:rsidR="0078127E" w:rsidRDefault="0078127E" w:rsidP="00C45116">
      <w:pPr>
        <w:spacing w:after="0" w:line="240" w:lineRule="auto"/>
      </w:pPr>
      <w:r>
        <w:separator/>
      </w:r>
    </w:p>
  </w:endnote>
  <w:endnote w:type="continuationSeparator" w:id="0">
    <w:p w14:paraId="078824D6" w14:textId="77777777" w:rsidR="0078127E" w:rsidRDefault="0078127E" w:rsidP="00C45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6038652"/>
      <w:docPartObj>
        <w:docPartGallery w:val="Page Numbers (Bottom of Page)"/>
        <w:docPartUnique/>
      </w:docPartObj>
    </w:sdtPr>
    <w:sdtEndPr/>
    <w:sdtContent>
      <w:p w14:paraId="65B925EA" w14:textId="77777777" w:rsidR="00BA68EC" w:rsidRDefault="00BA68E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AF06897" w14:textId="77777777" w:rsidR="00BA68EC" w:rsidRDefault="00BA68E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8086459"/>
      <w:docPartObj>
        <w:docPartGallery w:val="Page Numbers (Bottom of Page)"/>
        <w:docPartUnique/>
      </w:docPartObj>
    </w:sdtPr>
    <w:sdtEndPr/>
    <w:sdtContent>
      <w:p w14:paraId="7FD53986" w14:textId="77777777" w:rsidR="00BA68EC" w:rsidRDefault="00BA68E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20CCE87" w14:textId="77777777" w:rsidR="00BA68EC" w:rsidRDefault="00BA68E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E1998" w14:textId="77777777" w:rsidR="0078127E" w:rsidRDefault="0078127E" w:rsidP="00C45116">
      <w:pPr>
        <w:spacing w:after="0" w:line="240" w:lineRule="auto"/>
      </w:pPr>
      <w:r>
        <w:separator/>
      </w:r>
    </w:p>
  </w:footnote>
  <w:footnote w:type="continuationSeparator" w:id="0">
    <w:p w14:paraId="0C87185D" w14:textId="77777777" w:rsidR="0078127E" w:rsidRDefault="0078127E" w:rsidP="00C45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530AA" w14:textId="77777777" w:rsidR="008320D2" w:rsidRPr="006F0A75" w:rsidRDefault="008320D2" w:rsidP="008320D2">
    <w:pPr>
      <w:pStyle w:val="Encabezado"/>
      <w:jc w:val="center"/>
      <w:rPr>
        <w:b/>
        <w:szCs w:val="20"/>
      </w:rPr>
    </w:pPr>
    <w:r w:rsidRPr="006F0A75">
      <w:rPr>
        <w:b/>
        <w:noProof/>
        <w:szCs w:val="20"/>
        <w:lang w:eastAsia="es-PA"/>
      </w:rPr>
      <w:drawing>
        <wp:anchor distT="0" distB="0" distL="114300" distR="114300" simplePos="0" relativeHeight="251663360" behindDoc="0" locked="0" layoutInCell="1" allowOverlap="1" wp14:anchorId="062D937B" wp14:editId="1D7F874A">
          <wp:simplePos x="0" y="0"/>
          <wp:positionH relativeFrom="margin">
            <wp:align>right</wp:align>
          </wp:positionH>
          <wp:positionV relativeFrom="paragraph">
            <wp:posOffset>-100965</wp:posOffset>
          </wp:positionV>
          <wp:extent cx="819150" cy="819150"/>
          <wp:effectExtent l="0" t="0" r="0" b="0"/>
          <wp:wrapNone/>
          <wp:docPr id="828931321" name="Imagen 828931321" descr="C:\Users\DELL\Dropbox\E-TEAM 1608\PARA EL DECANO - FISC\logo_fisc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DELL\Dropbox\E-TEAM 1608\PARA EL DECANO - FISC\logo_fisc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9150" cy="8191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F0A75">
      <w:rPr>
        <w:b/>
        <w:noProof/>
        <w:szCs w:val="20"/>
        <w:lang w:eastAsia="es-PA"/>
      </w:rPr>
      <w:drawing>
        <wp:anchor distT="0" distB="0" distL="114300" distR="114300" simplePos="0" relativeHeight="251662336" behindDoc="0" locked="0" layoutInCell="1" allowOverlap="1" wp14:anchorId="4075DECD" wp14:editId="04F12BCD">
          <wp:simplePos x="0" y="0"/>
          <wp:positionH relativeFrom="margin">
            <wp:align>left</wp:align>
          </wp:positionH>
          <wp:positionV relativeFrom="paragraph">
            <wp:posOffset>-68824</wp:posOffset>
          </wp:positionV>
          <wp:extent cx="781050" cy="781050"/>
          <wp:effectExtent l="0" t="0" r="0" b="0"/>
          <wp:wrapNone/>
          <wp:docPr id="99158438" name="Imagen 99158438" descr="C:\Users\DELL\Dropbox\E-TEAM 1608\PARA EL DECANO - FISC\LOGO UTP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ELL\Dropbox\E-TEAM 1608\PARA EL DECANO - FISC\LOGO UTP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781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F0A75">
      <w:rPr>
        <w:b/>
        <w:bCs/>
      </w:rPr>
      <w:t>UNIVERSIDAD TECNOLÓGICA DE PANAMÁ</w:t>
    </w:r>
  </w:p>
  <w:p w14:paraId="6528D14F" w14:textId="77777777" w:rsidR="008320D2" w:rsidRPr="006F0A75" w:rsidRDefault="008320D2" w:rsidP="008320D2">
    <w:pPr>
      <w:pStyle w:val="Encabezado"/>
      <w:jc w:val="center"/>
      <w:rPr>
        <w:b/>
        <w:szCs w:val="20"/>
      </w:rPr>
    </w:pPr>
    <w:r w:rsidRPr="006F0A75">
      <w:rPr>
        <w:b/>
        <w:szCs w:val="20"/>
      </w:rPr>
      <w:t>FACULTAD DE INGENIERÍA DE SISTEMAS COMPUTACIONALES</w:t>
    </w:r>
  </w:p>
  <w:p w14:paraId="69F29E96" w14:textId="77777777" w:rsidR="008320D2" w:rsidRPr="006F0A75" w:rsidRDefault="008320D2" w:rsidP="008320D2">
    <w:pPr>
      <w:pStyle w:val="Encabezado"/>
      <w:jc w:val="center"/>
      <w:rPr>
        <w:b/>
        <w:szCs w:val="20"/>
      </w:rPr>
    </w:pPr>
    <w:r w:rsidRPr="006F0A75">
      <w:rPr>
        <w:b/>
        <w:szCs w:val="20"/>
      </w:rPr>
      <w:t>DEPARTAMENTO DE PROGRAMACIÓN DE COMPUTADORAS</w:t>
    </w:r>
  </w:p>
  <w:p w14:paraId="1BBAC6FF" w14:textId="43E24ABD" w:rsidR="008320D2" w:rsidRDefault="0078127E" w:rsidP="008320D2">
    <w:pPr>
      <w:pStyle w:val="Encabezado"/>
      <w:jc w:val="center"/>
      <w:rPr>
        <w:b/>
      </w:rPr>
    </w:pPr>
    <w:r>
      <w:rPr>
        <w:b/>
      </w:rPr>
      <w:t>Laboratorio 5</w:t>
    </w:r>
  </w:p>
  <w:p w14:paraId="6770EAB1" w14:textId="3948C123" w:rsidR="003E12E6" w:rsidRPr="008320D2" w:rsidRDefault="008320D2">
    <w:pPr>
      <w:pStyle w:val="Encabezado"/>
      <w:rPr>
        <w:b/>
      </w:rPr>
    </w:pPr>
    <w:r>
      <w:rPr>
        <w:b/>
      </w:rPr>
      <w:br/>
    </w:r>
    <w:r>
      <w:rPr>
        <w:lang w:val="es-MX"/>
      </w:rPr>
      <w:t xml:space="preserve">Nombre: Wigudunibaler Arias </w:t>
    </w:r>
    <w:r>
      <w:rPr>
        <w:lang w:val="es-MX"/>
      </w:rPr>
      <w:tab/>
      <w:t xml:space="preserve">                                                        Asignatura: </w:t>
    </w:r>
    <w:r w:rsidR="0078127E">
      <w:rPr>
        <w:lang w:val="es-MX"/>
      </w:rPr>
      <w:t>Desarrollo de software 4</w:t>
    </w:r>
    <w:r>
      <w:rPr>
        <w:lang w:val="es-MX"/>
      </w:rPr>
      <w:br/>
      <w:t>Profesor:</w:t>
    </w:r>
    <w:r w:rsidR="0078127E">
      <w:rPr>
        <w:lang w:val="es-MX"/>
      </w:rPr>
      <w:t xml:space="preserve"> Erick </w:t>
    </w:r>
    <w:proofErr w:type="spellStart"/>
    <w:r w:rsidR="0078127E">
      <w:rPr>
        <w:lang w:val="es-MX"/>
      </w:rPr>
      <w:t>Agrazal</w:t>
    </w:r>
    <w:proofErr w:type="spellEnd"/>
    <w:r>
      <w:rPr>
        <w:lang w:val="es-MX"/>
      </w:rPr>
      <w:t xml:space="preserve"> </w:t>
    </w:r>
    <w:r>
      <w:rPr>
        <w:lang w:val="es-MX"/>
      </w:rPr>
      <w:tab/>
    </w:r>
    <w:r>
      <w:rPr>
        <w:lang w:val="es-MX"/>
      </w:rPr>
      <w:tab/>
      <w:t xml:space="preserve">Fecha: </w:t>
    </w:r>
    <w:r>
      <w:rPr>
        <w:lang w:val="es-MX"/>
      </w:rPr>
      <w:fldChar w:fldCharType="begin"/>
    </w:r>
    <w:r>
      <w:rPr>
        <w:lang w:val="es-MX"/>
      </w:rPr>
      <w:instrText xml:space="preserve"> TIME \@ "d' de 'MMMM' de 'yyyy" </w:instrText>
    </w:r>
    <w:r>
      <w:rPr>
        <w:lang w:val="es-MX"/>
      </w:rPr>
      <w:fldChar w:fldCharType="separate"/>
    </w:r>
    <w:r w:rsidR="0078127E">
      <w:rPr>
        <w:noProof/>
        <w:lang w:val="es-MX"/>
      </w:rPr>
      <w:t>1 de octubre de 2023</w:t>
    </w:r>
    <w:r>
      <w:rPr>
        <w:lang w:val="es-MX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27E"/>
    <w:rsid w:val="000B378F"/>
    <w:rsid w:val="00207DEE"/>
    <w:rsid w:val="003015D3"/>
    <w:rsid w:val="0035302D"/>
    <w:rsid w:val="003B7F16"/>
    <w:rsid w:val="003D59D6"/>
    <w:rsid w:val="003E12E6"/>
    <w:rsid w:val="005C72EB"/>
    <w:rsid w:val="00627411"/>
    <w:rsid w:val="0078127E"/>
    <w:rsid w:val="00821BA1"/>
    <w:rsid w:val="008320D2"/>
    <w:rsid w:val="00914A3F"/>
    <w:rsid w:val="00BA68EC"/>
    <w:rsid w:val="00C45116"/>
    <w:rsid w:val="00D90119"/>
    <w:rsid w:val="00F02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18DBFF1"/>
  <w15:chartTrackingRefBased/>
  <w15:docId w15:val="{DC280EEE-F5D1-479E-8416-E05194635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451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45116"/>
  </w:style>
  <w:style w:type="paragraph" w:styleId="Piedepgina">
    <w:name w:val="footer"/>
    <w:basedOn w:val="Normal"/>
    <w:link w:val="PiedepginaCar"/>
    <w:uiPriority w:val="99"/>
    <w:unhideWhenUsed/>
    <w:rsid w:val="00C451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45116"/>
  </w:style>
  <w:style w:type="paragraph" w:styleId="Prrafodelista">
    <w:name w:val="List Paragraph"/>
    <w:basedOn w:val="Normal"/>
    <w:uiPriority w:val="34"/>
    <w:qFormat/>
    <w:rsid w:val="00914A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0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Relationship Id="rId8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gud\OneDrive%20-%20Universidad%20Tecnol&#243;gica%20de%20Panam&#225;\UTP\Plantilla%20UTP\Plantilla%20UTP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Plantilla UTP.dotx</Template>
  <TotalTime>4</TotalTime>
  <Pages>14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Wigudunibaler Arias</dc:creator>
  <cp:keywords/>
  <dc:description/>
  <cp:lastModifiedBy>WIGUDUNIBALER ARIAS</cp:lastModifiedBy>
  <cp:revision>1</cp:revision>
  <dcterms:created xsi:type="dcterms:W3CDTF">2023-10-02T02:59:00Z</dcterms:created>
  <dcterms:modified xsi:type="dcterms:W3CDTF">2023-10-02T03:03:00Z</dcterms:modified>
</cp:coreProperties>
</file>